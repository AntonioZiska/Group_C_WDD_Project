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1F117" w14:textId="77777777" w:rsidR="0021042D" w:rsidRDefault="007E619B">
      <w:r>
        <w:t>20/11/2024</w:t>
      </w:r>
    </w:p>
    <w:p w14:paraId="73C1F118" w14:textId="77777777" w:rsidR="0021042D" w:rsidRDefault="0021042D"/>
    <w:p w14:paraId="73C1F119" w14:textId="77777777" w:rsidR="0021042D" w:rsidRDefault="007E619B">
      <w:r>
        <w:t xml:space="preserve">WE DISCUSTED TOPICS ON OUR </w:t>
      </w:r>
      <w:proofErr w:type="gramStart"/>
      <w:r>
        <w:t>WEBPAGE ,all</w:t>
      </w:r>
      <w:proofErr w:type="gramEnd"/>
      <w:r>
        <w:t xml:space="preserve"> of us decided images and content  that will be used in the main page and as well as all the supporting webpages .</w:t>
      </w:r>
    </w:p>
    <w:p w14:paraId="73C1F11A" w14:textId="77777777" w:rsidR="0021042D" w:rsidRDefault="0021042D"/>
    <w:p w14:paraId="73C1F11B" w14:textId="77777777" w:rsidR="0021042D" w:rsidRDefault="007E619B">
      <w:r>
        <w:t xml:space="preserve"> Antonio: scheduled meeting room, added images to the webpage and </w:t>
      </w:r>
      <w:r>
        <w:t xml:space="preserve">recommended topics. </w:t>
      </w:r>
    </w:p>
    <w:p w14:paraId="73C1F11C" w14:textId="77777777" w:rsidR="0021042D" w:rsidRDefault="0021042D"/>
    <w:p w14:paraId="73C1F11D" w14:textId="77777777" w:rsidR="0021042D" w:rsidRDefault="007E619B">
      <w:r>
        <w:t xml:space="preserve">Gabriel: gave some ideas to the main webpage with ideas of images and programming </w:t>
      </w:r>
    </w:p>
    <w:p w14:paraId="73C1F11E" w14:textId="77777777" w:rsidR="0021042D" w:rsidRDefault="007E619B">
      <w:r>
        <w:t xml:space="preserve">Paulo: ideas on the main web page giving ideas of images and looking of the main page </w:t>
      </w:r>
    </w:p>
    <w:sectPr w:rsidR="0021042D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C1F11B" w14:textId="77777777" w:rsidR="007E619B" w:rsidRDefault="007E619B">
      <w:pPr>
        <w:spacing w:after="0" w:line="240" w:lineRule="auto"/>
      </w:pPr>
      <w:r>
        <w:separator/>
      </w:r>
    </w:p>
  </w:endnote>
  <w:endnote w:type="continuationSeparator" w:id="0">
    <w:p w14:paraId="73C1F11D" w14:textId="77777777" w:rsidR="007E619B" w:rsidRDefault="007E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1F117" w14:textId="77777777" w:rsidR="007E619B" w:rsidRDefault="007E619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3C1F119" w14:textId="77777777" w:rsidR="007E619B" w:rsidRDefault="007E61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1042D"/>
    <w:rsid w:val="0021042D"/>
    <w:rsid w:val="007250FA"/>
    <w:rsid w:val="007E619B"/>
    <w:rsid w:val="00C8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1F117"/>
  <w15:docId w15:val="{DACE5AFF-1214-405A-8DAA-8DE71C67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Times New Roman"/>
        <w:kern w:val="3"/>
        <w:sz w:val="24"/>
        <w:szCs w:val="24"/>
        <w:lang w:val="en-IE" w:eastAsia="en-US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Times New Roma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Times New Roma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Times New Roman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Times New Roman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Times New Roman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Times New Roman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Times New Roman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Times New Roman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Times New Roman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Times New Roman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  <w:contextualSpacing/>
    </w:pPr>
    <w:rPr>
      <w:rFonts w:ascii="Aptos Display" w:eastAsia="Times New Roman" w:hAnsi="Aptos Display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Times New Roman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santos</dc:creator>
  <dc:description/>
  <cp:lastModifiedBy>paulo santos</cp:lastModifiedBy>
  <cp:revision>2</cp:revision>
  <dcterms:created xsi:type="dcterms:W3CDTF">2024-11-20T14:47:00Z</dcterms:created>
  <dcterms:modified xsi:type="dcterms:W3CDTF">2024-11-20T14:47:00Z</dcterms:modified>
</cp:coreProperties>
</file>